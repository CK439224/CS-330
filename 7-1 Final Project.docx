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1301" w14:textId="5569FAE7" w:rsidR="005D6365" w:rsidRPr="00807B65" w:rsidRDefault="00602A3B" w:rsidP="00334248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7-1 Final Project</w:t>
      </w:r>
    </w:p>
    <w:p w14:paraId="6AD3CB54" w14:textId="77777777" w:rsidR="005D6365" w:rsidRDefault="005D6365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C37AC" w14:textId="77777777" w:rsidR="005D6365" w:rsidRDefault="005D6365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B02EA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961C4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2ABB6" w14:textId="77777777" w:rsidR="00E41BD8" w:rsidRDefault="00E41BD8" w:rsidP="005D6365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09986" w14:textId="1141977E" w:rsidR="005D6365" w:rsidRDefault="005D6365" w:rsidP="00DF1FA2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B8A94F1" w14:textId="5833F18F" w:rsidR="00504C67" w:rsidRDefault="00504C67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King</w:t>
      </w:r>
    </w:p>
    <w:p w14:paraId="2DEE93EE" w14:textId="0C547A98" w:rsidR="005D6365" w:rsidRDefault="005D6365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34ADDAD1" w14:textId="0448F76E" w:rsidR="005D6365" w:rsidRDefault="00602A3B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CS-330 Comp Graphic and Visualization</w:t>
      </w:r>
    </w:p>
    <w:p w14:paraId="0CB0571A" w14:textId="2EC4AF4C" w:rsidR="005D6365" w:rsidRDefault="00794CAD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Gray</w:t>
      </w:r>
    </w:p>
    <w:p w14:paraId="26C64F31" w14:textId="49CF35AA" w:rsidR="003A6972" w:rsidRDefault="008F1117" w:rsidP="005D636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 10, 2023</w:t>
      </w:r>
    </w:p>
    <w:p w14:paraId="5DB5416D" w14:textId="0D9BE218" w:rsidR="00E41BD8" w:rsidRDefault="00E41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84235E" w14:textId="77777777" w:rsidR="008F1117" w:rsidRDefault="008F1117" w:rsidP="008F1117">
      <w:pPr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7-1 Final Project</w:t>
      </w:r>
    </w:p>
    <w:p w14:paraId="774AEFF6" w14:textId="07763077" w:rsidR="008F1117" w:rsidRPr="00856078" w:rsidRDefault="00E34E4D" w:rsidP="00E34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34E4D">
        <w:rPr>
          <w:rFonts w:ascii="Times New Roman" w:hAnsi="Times New Roman" w:cs="Times New Roman"/>
          <w:b/>
          <w:bCs/>
          <w:sz w:val="24"/>
          <w:szCs w:val="24"/>
        </w:rPr>
        <w:t>Justify development choices for your 3D scene</w:t>
      </w:r>
      <w:r w:rsidR="006053D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74D763A" w14:textId="3870202D" w:rsidR="00856078" w:rsidRPr="00FB5813" w:rsidRDefault="008E5798" w:rsidP="008E57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scene, I decided to do a mockup of my </w:t>
      </w:r>
      <w:r w:rsidR="000D4357">
        <w:rPr>
          <w:rFonts w:ascii="Times New Roman" w:hAnsi="Times New Roman" w:cs="Times New Roman"/>
          <w:sz w:val="24"/>
          <w:szCs w:val="24"/>
        </w:rPr>
        <w:t xml:space="preserve">desk when I am doing school work. Though in real life I have three monitors and a wireless keyboard, but I wanted to keep it a little simple. </w:t>
      </w:r>
      <w:r w:rsidR="002A17CC">
        <w:rPr>
          <w:rFonts w:ascii="Times New Roman" w:hAnsi="Times New Roman" w:cs="Times New Roman"/>
          <w:sz w:val="24"/>
          <w:szCs w:val="24"/>
        </w:rPr>
        <w:t xml:space="preserve">The items that I included in my scene was my laptop, </w:t>
      </w:r>
      <w:r w:rsidR="00602636">
        <w:rPr>
          <w:rFonts w:ascii="Times New Roman" w:hAnsi="Times New Roman" w:cs="Times New Roman"/>
          <w:sz w:val="24"/>
          <w:szCs w:val="24"/>
        </w:rPr>
        <w:t xml:space="preserve">notebook, cell phone, portable speaker, and of course the desk. I arranged these items roughly how I would if I were working on a surface other than my desk. </w:t>
      </w:r>
    </w:p>
    <w:p w14:paraId="010EAC5F" w14:textId="361544FF" w:rsidR="00FB5813" w:rsidRDefault="00FB5813" w:rsidP="00E34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813">
        <w:rPr>
          <w:rFonts w:ascii="Times New Roman" w:hAnsi="Times New Roman" w:cs="Times New Roman"/>
          <w:b/>
          <w:bCs/>
          <w:sz w:val="24"/>
          <w:szCs w:val="24"/>
        </w:rPr>
        <w:t>Explain how a user can navigate your 3D scene</w:t>
      </w:r>
      <w:r w:rsidRPr="00FB5813">
        <w:rPr>
          <w:rFonts w:ascii="Times New Roman" w:hAnsi="Times New Roman" w:cs="Times New Roman"/>
          <w:sz w:val="24"/>
          <w:szCs w:val="24"/>
        </w:rPr>
        <w:t>.</w:t>
      </w:r>
    </w:p>
    <w:p w14:paraId="7F3CE4F0" w14:textId="296B1EED" w:rsidR="00E77548" w:rsidRDefault="00E77548" w:rsidP="00E775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controls to navigate my 3D scene are a combination of keyboard keys and </w:t>
      </w:r>
      <w:r w:rsidR="000D48CC">
        <w:rPr>
          <w:rFonts w:ascii="Times New Roman" w:hAnsi="Times New Roman" w:cs="Times New Roman"/>
          <w:sz w:val="24"/>
          <w:szCs w:val="24"/>
        </w:rPr>
        <w:t>the user’s mouse. For movements forward, backward, left and right</w:t>
      </w:r>
      <w:r w:rsidR="00CC11F7">
        <w:rPr>
          <w:rFonts w:ascii="Times New Roman" w:hAnsi="Times New Roman" w:cs="Times New Roman"/>
          <w:sz w:val="24"/>
          <w:szCs w:val="24"/>
        </w:rPr>
        <w:t xml:space="preserve">, the user utilizes the “W, S, A, D” keys respectively. </w:t>
      </w:r>
      <w:r w:rsidR="00AB745D">
        <w:rPr>
          <w:rFonts w:ascii="Times New Roman" w:hAnsi="Times New Roman" w:cs="Times New Roman"/>
          <w:sz w:val="24"/>
          <w:szCs w:val="24"/>
        </w:rPr>
        <w:t xml:space="preserve">To traverse up and down the user will utilize the “Q and E” keys respectively. To switch between </w:t>
      </w:r>
      <w:r w:rsidR="00EE37AF" w:rsidRPr="00EE37AF">
        <w:rPr>
          <w:rFonts w:ascii="Times New Roman" w:hAnsi="Times New Roman" w:cs="Times New Roman"/>
          <w:sz w:val="24"/>
          <w:szCs w:val="24"/>
        </w:rPr>
        <w:t>orthographic (2D) and perspective (3D) views</w:t>
      </w:r>
      <w:r w:rsidR="00EE37AF">
        <w:rPr>
          <w:rFonts w:ascii="Times New Roman" w:hAnsi="Times New Roman" w:cs="Times New Roman"/>
          <w:sz w:val="24"/>
          <w:szCs w:val="24"/>
        </w:rPr>
        <w:t xml:space="preserve"> the user will utilize the </w:t>
      </w:r>
      <w:r w:rsidR="003965A6">
        <w:rPr>
          <w:rFonts w:ascii="Times New Roman" w:hAnsi="Times New Roman" w:cs="Times New Roman"/>
          <w:sz w:val="24"/>
          <w:szCs w:val="24"/>
        </w:rPr>
        <w:t xml:space="preserve">“P” key. The last key used on the keyboard is the </w:t>
      </w:r>
      <w:r w:rsidR="00776F63">
        <w:rPr>
          <w:rFonts w:ascii="Times New Roman" w:hAnsi="Times New Roman" w:cs="Times New Roman"/>
          <w:sz w:val="24"/>
          <w:szCs w:val="24"/>
        </w:rPr>
        <w:t xml:space="preserve">“esc” key which will allow the user to exit the program. </w:t>
      </w:r>
      <w:r w:rsidR="00F61946">
        <w:rPr>
          <w:rFonts w:ascii="Times New Roman" w:hAnsi="Times New Roman" w:cs="Times New Roman"/>
          <w:sz w:val="24"/>
          <w:szCs w:val="24"/>
        </w:rPr>
        <w:t xml:space="preserve">The mouse is used </w:t>
      </w:r>
      <w:r w:rsidR="005F33AD">
        <w:rPr>
          <w:rFonts w:ascii="Times New Roman" w:hAnsi="Times New Roman" w:cs="Times New Roman"/>
          <w:sz w:val="24"/>
          <w:szCs w:val="24"/>
        </w:rPr>
        <w:t>by moving around to allow the user to change the view of the camera (up, down, left, right)</w:t>
      </w:r>
      <w:r w:rsidR="00220F04">
        <w:rPr>
          <w:rFonts w:ascii="Times New Roman" w:hAnsi="Times New Roman" w:cs="Times New Roman"/>
          <w:sz w:val="24"/>
          <w:szCs w:val="24"/>
        </w:rPr>
        <w:t xml:space="preserve"> and the scroll wheel is used to change the speed at which the user is moving through the 3D scene.</w:t>
      </w:r>
    </w:p>
    <w:p w14:paraId="68642F03" w14:textId="0F489DDA" w:rsidR="00FB5813" w:rsidRDefault="00D12561" w:rsidP="00E34E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561">
        <w:rPr>
          <w:rFonts w:ascii="Times New Roman" w:hAnsi="Times New Roman" w:cs="Times New Roman"/>
          <w:b/>
          <w:bCs/>
          <w:sz w:val="24"/>
          <w:szCs w:val="24"/>
        </w:rPr>
        <w:t>Explain the custom functions in your program that you are using to make your code more modular and organized</w:t>
      </w:r>
      <w:r w:rsidRPr="00D12561">
        <w:rPr>
          <w:rFonts w:ascii="Times New Roman" w:hAnsi="Times New Roman" w:cs="Times New Roman"/>
          <w:sz w:val="24"/>
          <w:szCs w:val="24"/>
        </w:rPr>
        <w:t>.</w:t>
      </w:r>
    </w:p>
    <w:p w14:paraId="67F77699" w14:textId="4196DD62" w:rsidR="00896B78" w:rsidRPr="00E34E4D" w:rsidRDefault="00896B78" w:rsidP="00896B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beginning I did a poor job at keeping things organized in my code which resulted in </w:t>
      </w:r>
      <w:r w:rsidR="00182D63">
        <w:rPr>
          <w:rFonts w:ascii="Times New Roman" w:hAnsi="Times New Roman" w:cs="Times New Roman"/>
          <w:sz w:val="24"/>
          <w:szCs w:val="24"/>
        </w:rPr>
        <w:t xml:space="preserve">more confusion on my part. It was at this point I took a step back and reorganized all aspects and created </w:t>
      </w:r>
      <w:r w:rsidR="005C03E7">
        <w:rPr>
          <w:rFonts w:ascii="Times New Roman" w:hAnsi="Times New Roman" w:cs="Times New Roman"/>
          <w:sz w:val="24"/>
          <w:szCs w:val="24"/>
        </w:rPr>
        <w:t xml:space="preserve">more functions that I could call instead of </w:t>
      </w:r>
      <w:r w:rsidR="005C03E7">
        <w:rPr>
          <w:rFonts w:ascii="Times New Roman" w:hAnsi="Times New Roman" w:cs="Times New Roman"/>
          <w:sz w:val="24"/>
          <w:szCs w:val="24"/>
        </w:rPr>
        <w:lastRenderedPageBreak/>
        <w:t xml:space="preserve">repeating code and allowing me to store these functions in different areas. For example, </w:t>
      </w:r>
      <w:r w:rsidR="00060B5A">
        <w:rPr>
          <w:rFonts w:ascii="Times New Roman" w:hAnsi="Times New Roman" w:cs="Times New Roman"/>
          <w:sz w:val="24"/>
          <w:szCs w:val="24"/>
        </w:rPr>
        <w:t>I created a .</w:t>
      </w:r>
      <w:proofErr w:type="spellStart"/>
      <w:r w:rsidR="00060B5A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060B5A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="00060B5A">
        <w:rPr>
          <w:rFonts w:ascii="Times New Roman" w:hAnsi="Times New Roman" w:cs="Times New Roman"/>
          <w:sz w:val="24"/>
          <w:szCs w:val="24"/>
        </w:rPr>
        <w:t>shapeBuilder</w:t>
      </w:r>
      <w:proofErr w:type="spellEnd"/>
      <w:r w:rsidR="00060B5A">
        <w:rPr>
          <w:rFonts w:ascii="Times New Roman" w:hAnsi="Times New Roman" w:cs="Times New Roman"/>
          <w:sz w:val="24"/>
          <w:szCs w:val="24"/>
        </w:rPr>
        <w:t xml:space="preserve"> that was dedicated to the code required to create different shapes. Then I created a .</w:t>
      </w:r>
      <w:proofErr w:type="spellStart"/>
      <w:r w:rsidR="00060B5A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060B5A">
        <w:rPr>
          <w:rFonts w:ascii="Times New Roman" w:hAnsi="Times New Roman" w:cs="Times New Roman"/>
          <w:sz w:val="24"/>
          <w:szCs w:val="24"/>
        </w:rPr>
        <w:t xml:space="preserve"> called </w:t>
      </w:r>
      <w:proofErr w:type="spellStart"/>
      <w:r w:rsidR="00060B5A">
        <w:rPr>
          <w:rFonts w:ascii="Times New Roman" w:hAnsi="Times New Roman" w:cs="Times New Roman"/>
          <w:sz w:val="24"/>
          <w:szCs w:val="24"/>
        </w:rPr>
        <w:t>sceneBuilder</w:t>
      </w:r>
      <w:proofErr w:type="spellEnd"/>
      <w:r w:rsidR="00060B5A">
        <w:rPr>
          <w:rFonts w:ascii="Times New Roman" w:hAnsi="Times New Roman" w:cs="Times New Roman"/>
          <w:sz w:val="24"/>
          <w:szCs w:val="24"/>
        </w:rPr>
        <w:t xml:space="preserve"> that utilized </w:t>
      </w:r>
      <w:proofErr w:type="spellStart"/>
      <w:r w:rsidR="00C47DFC">
        <w:rPr>
          <w:rFonts w:ascii="Times New Roman" w:hAnsi="Times New Roman" w:cs="Times New Roman"/>
          <w:sz w:val="24"/>
          <w:szCs w:val="24"/>
        </w:rPr>
        <w:t>shapebuilder</w:t>
      </w:r>
      <w:proofErr w:type="spellEnd"/>
      <w:r w:rsidR="00C47DFC">
        <w:rPr>
          <w:rFonts w:ascii="Times New Roman" w:hAnsi="Times New Roman" w:cs="Times New Roman"/>
          <w:sz w:val="24"/>
          <w:szCs w:val="24"/>
        </w:rPr>
        <w:t xml:space="preserve"> to build my scene. Doing this allowed me to utilize the same code over and over while only changing minor details to fit each item in my scene. </w:t>
      </w:r>
    </w:p>
    <w:sectPr w:rsidR="00896B78" w:rsidRPr="00E34E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A6783" w14:textId="77777777" w:rsidR="00407879" w:rsidRDefault="00407879" w:rsidP="007736E0">
      <w:pPr>
        <w:spacing w:after="0" w:line="240" w:lineRule="auto"/>
      </w:pPr>
      <w:r>
        <w:separator/>
      </w:r>
    </w:p>
  </w:endnote>
  <w:endnote w:type="continuationSeparator" w:id="0">
    <w:p w14:paraId="4841F256" w14:textId="77777777" w:rsidR="00407879" w:rsidRDefault="00407879" w:rsidP="0077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E431" w14:textId="77777777" w:rsidR="00407879" w:rsidRDefault="00407879" w:rsidP="007736E0">
      <w:pPr>
        <w:spacing w:after="0" w:line="240" w:lineRule="auto"/>
      </w:pPr>
      <w:r>
        <w:separator/>
      </w:r>
    </w:p>
  </w:footnote>
  <w:footnote w:type="continuationSeparator" w:id="0">
    <w:p w14:paraId="7ACE9254" w14:textId="77777777" w:rsidR="00407879" w:rsidRDefault="00407879" w:rsidP="0077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41375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1304A9" w14:textId="0ADE9908" w:rsidR="00A545AF" w:rsidRDefault="00A545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E7178" w14:textId="77777777" w:rsidR="007736E0" w:rsidRDefault="00773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24E6E"/>
    <w:multiLevelType w:val="hybridMultilevel"/>
    <w:tmpl w:val="5448C8B8"/>
    <w:lvl w:ilvl="0" w:tplc="AE6E686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96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8B"/>
    <w:rsid w:val="00060B5A"/>
    <w:rsid w:val="00080F8B"/>
    <w:rsid w:val="0008579C"/>
    <w:rsid w:val="000D2E5D"/>
    <w:rsid w:val="000D4357"/>
    <w:rsid w:val="000D48CC"/>
    <w:rsid w:val="000F0BA9"/>
    <w:rsid w:val="0012454D"/>
    <w:rsid w:val="00182D63"/>
    <w:rsid w:val="001912F9"/>
    <w:rsid w:val="001D6021"/>
    <w:rsid w:val="002121C8"/>
    <w:rsid w:val="00220F04"/>
    <w:rsid w:val="00222649"/>
    <w:rsid w:val="00235909"/>
    <w:rsid w:val="002A17CC"/>
    <w:rsid w:val="002B69F8"/>
    <w:rsid w:val="002D61D2"/>
    <w:rsid w:val="0033188F"/>
    <w:rsid w:val="00334248"/>
    <w:rsid w:val="00350B05"/>
    <w:rsid w:val="0039403E"/>
    <w:rsid w:val="003965A6"/>
    <w:rsid w:val="003A6972"/>
    <w:rsid w:val="003F0E67"/>
    <w:rsid w:val="00407879"/>
    <w:rsid w:val="004441A1"/>
    <w:rsid w:val="004B5FFF"/>
    <w:rsid w:val="004E3B2F"/>
    <w:rsid w:val="004F5A74"/>
    <w:rsid w:val="00504C67"/>
    <w:rsid w:val="005414D8"/>
    <w:rsid w:val="00586E1F"/>
    <w:rsid w:val="00596885"/>
    <w:rsid w:val="005C03E7"/>
    <w:rsid w:val="005C43BB"/>
    <w:rsid w:val="005D6365"/>
    <w:rsid w:val="005F33AD"/>
    <w:rsid w:val="00602636"/>
    <w:rsid w:val="00602A3B"/>
    <w:rsid w:val="006053DA"/>
    <w:rsid w:val="00681FA9"/>
    <w:rsid w:val="007736E0"/>
    <w:rsid w:val="00776F63"/>
    <w:rsid w:val="00794CAD"/>
    <w:rsid w:val="00807B65"/>
    <w:rsid w:val="00856078"/>
    <w:rsid w:val="00886653"/>
    <w:rsid w:val="00896B78"/>
    <w:rsid w:val="008C0080"/>
    <w:rsid w:val="008E5798"/>
    <w:rsid w:val="008F1117"/>
    <w:rsid w:val="00925C0D"/>
    <w:rsid w:val="0092746E"/>
    <w:rsid w:val="00963AEA"/>
    <w:rsid w:val="009B2160"/>
    <w:rsid w:val="00A05CA0"/>
    <w:rsid w:val="00A1041F"/>
    <w:rsid w:val="00A3509A"/>
    <w:rsid w:val="00A545AF"/>
    <w:rsid w:val="00A623A4"/>
    <w:rsid w:val="00A70A6C"/>
    <w:rsid w:val="00AB745D"/>
    <w:rsid w:val="00B765D5"/>
    <w:rsid w:val="00C47DFC"/>
    <w:rsid w:val="00C63730"/>
    <w:rsid w:val="00CA1AC9"/>
    <w:rsid w:val="00CC11F7"/>
    <w:rsid w:val="00CF6C0A"/>
    <w:rsid w:val="00D12561"/>
    <w:rsid w:val="00DF1FA2"/>
    <w:rsid w:val="00E33E5B"/>
    <w:rsid w:val="00E34E4D"/>
    <w:rsid w:val="00E41BD8"/>
    <w:rsid w:val="00E54CF2"/>
    <w:rsid w:val="00E64164"/>
    <w:rsid w:val="00E77548"/>
    <w:rsid w:val="00E87CCA"/>
    <w:rsid w:val="00EE37AF"/>
    <w:rsid w:val="00F00AED"/>
    <w:rsid w:val="00F022BC"/>
    <w:rsid w:val="00F500F2"/>
    <w:rsid w:val="00F61946"/>
    <w:rsid w:val="00FB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5030"/>
  <w15:chartTrackingRefBased/>
  <w15:docId w15:val="{D7A9E687-466A-474C-B390-9095C35F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1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6E0"/>
  </w:style>
  <w:style w:type="paragraph" w:styleId="Footer">
    <w:name w:val="footer"/>
    <w:basedOn w:val="Normal"/>
    <w:link w:val="FooterChar"/>
    <w:uiPriority w:val="99"/>
    <w:unhideWhenUsed/>
    <w:rsid w:val="00773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6E0"/>
  </w:style>
  <w:style w:type="character" w:styleId="Hyperlink">
    <w:name w:val="Hyperlink"/>
    <w:basedOn w:val="DefaultParagraphFont"/>
    <w:uiPriority w:val="99"/>
    <w:unhideWhenUsed/>
    <w:rsid w:val="00F500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4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rfg\OneDrive\Documents\Custom%20Office%20Templates\Schoo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template.dotx</Template>
  <TotalTime>463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King, Christopher</cp:lastModifiedBy>
  <cp:revision>29</cp:revision>
  <dcterms:created xsi:type="dcterms:W3CDTF">2023-12-10T16:06:00Z</dcterms:created>
  <dcterms:modified xsi:type="dcterms:W3CDTF">2023-12-10T23:48:00Z</dcterms:modified>
</cp:coreProperties>
</file>